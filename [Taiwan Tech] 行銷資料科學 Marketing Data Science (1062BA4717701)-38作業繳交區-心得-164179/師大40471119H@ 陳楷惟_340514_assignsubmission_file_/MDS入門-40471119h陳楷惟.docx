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88D9F" w14:textId="31CAB97F" w:rsidR="004607AE" w:rsidRPr="00543774" w:rsidRDefault="00543774">
      <w:pPr>
        <w:pStyle w:val="1"/>
        <w:rPr>
          <w:lang w:val="en-US"/>
        </w:rPr>
      </w:pPr>
      <w:r>
        <w:rPr>
          <w:rFonts w:hint="eastAsia"/>
          <w:lang w:val="en-US"/>
        </w:rPr>
        <w:t>陳楷惟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臺師大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>40471119h</w:t>
      </w:r>
    </w:p>
    <w:p w14:paraId="2C892F9F" w14:textId="42C45C94" w:rsidR="004607AE" w:rsidRDefault="009908D6" w:rsidP="00543774">
      <w:pPr>
        <w:pStyle w:val="a"/>
      </w:pPr>
      <w:r>
        <w:rPr>
          <w:rFonts w:hint="eastAsia"/>
        </w:rPr>
        <w:t>初碰行銷資料科學，第一堂課就學習到了許多新知識。一個好的資訊，它的特質可能會具有：經整理過的、具有重大意義、客觀的、及時的以及其他等等特質。所以當手上握有大量資訊，或是從網路中擷取各種資料，</w:t>
      </w:r>
      <w:r w:rsidR="006709E7">
        <w:rPr>
          <w:rFonts w:hint="eastAsia"/>
        </w:rPr>
        <w:t>都必須經過處理彙整後，這些資訊才具有意義。</w:t>
      </w:r>
    </w:p>
    <w:p w14:paraId="0220666C" w14:textId="40092765" w:rsidR="006709E7" w:rsidRPr="00FB59C7" w:rsidRDefault="00313037" w:rsidP="00543774">
      <w:pPr>
        <w:pStyle w:val="a"/>
      </w:pPr>
      <w:r>
        <w:rPr>
          <w:rFonts w:hint="eastAsia"/>
        </w:rPr>
        <w:t>行銷的意義是指業主</w:t>
      </w:r>
      <w:r w:rsidR="00FB59C7">
        <w:rPr>
          <w:rFonts w:hint="eastAsia"/>
        </w:rPr>
        <w:t>透過生產、訂</w:t>
      </w:r>
      <w:r w:rsidR="00F85BEF">
        <w:rPr>
          <w:rFonts w:hint="eastAsia"/>
        </w:rPr>
        <w:t>價、促銷、配送，與顧客進行交換並互相滿足需求的活動。內部行銷是指</w:t>
      </w:r>
      <w:r w:rsidR="00FB59C7">
        <w:rPr>
          <w:rFonts w:hint="eastAsia"/>
        </w:rPr>
        <w:t>讓員工也些受公司產品的行銷行為。有時修改</w:t>
      </w:r>
      <w:r w:rsidR="00FB59C7">
        <w:rPr>
          <w:lang w:val="en-US"/>
        </w:rPr>
        <w:t>4P</w:t>
      </w:r>
      <w:r w:rsidR="00FB59C7">
        <w:rPr>
          <w:rFonts w:hint="eastAsia"/>
          <w:lang w:val="en-US"/>
        </w:rPr>
        <w:t>是為了應變市場變化以滿足顧客。</w:t>
      </w:r>
    </w:p>
    <w:p w14:paraId="42C6255C" w14:textId="31670444" w:rsidR="00FB59C7" w:rsidRPr="00FC6664" w:rsidRDefault="00FB59C7" w:rsidP="00543774">
      <w:pPr>
        <w:pStyle w:val="a"/>
      </w:pPr>
      <w:r>
        <w:rPr>
          <w:rFonts w:hint="eastAsia"/>
        </w:rPr>
        <w:t>所有的</w:t>
      </w:r>
      <w:r>
        <w:rPr>
          <w:lang w:val="en-US"/>
        </w:rPr>
        <w:t>NoSQL</w:t>
      </w:r>
      <w:r>
        <w:rPr>
          <w:rFonts w:hint="eastAsia"/>
          <w:lang w:val="en-US"/>
        </w:rPr>
        <w:t>皆須轉變成</w:t>
      </w:r>
      <w:r>
        <w:rPr>
          <w:lang w:val="en-US"/>
        </w:rPr>
        <w:t>SQL</w:t>
      </w:r>
      <w:r>
        <w:rPr>
          <w:rFonts w:hint="eastAsia"/>
          <w:lang w:val="en-US"/>
        </w:rPr>
        <w:t>才能處理以及應用。</w:t>
      </w:r>
    </w:p>
    <w:p w14:paraId="5C41606F" w14:textId="338B7D52" w:rsidR="00FC6664" w:rsidRDefault="00FC6664" w:rsidP="00543774">
      <w:pPr>
        <w:pStyle w:val="a"/>
      </w:pPr>
      <w:r>
        <w:rPr>
          <w:rFonts w:hint="eastAsia"/>
        </w:rPr>
        <w:t>行銷資料可以是目標顧客資</w:t>
      </w:r>
      <w:bookmarkStart w:id="0" w:name="_GoBack"/>
      <w:bookmarkEnd w:id="0"/>
      <w:r>
        <w:rPr>
          <w:rFonts w:hint="eastAsia"/>
        </w:rPr>
        <w:t>料、銷售額資料、庫存量資料、市場調查資料、競爭者資料等等。</w:t>
      </w:r>
    </w:p>
    <w:p w14:paraId="0953801E" w14:textId="04D26699" w:rsidR="00FC6664" w:rsidRDefault="00FC6664" w:rsidP="00543774">
      <w:pPr>
        <w:pStyle w:val="a"/>
      </w:pPr>
      <w:r>
        <w:rPr>
          <w:rFonts w:hint="eastAsia"/>
        </w:rPr>
        <w:t>透過大數據，可以讓你「猜」贏的機率大幅提升。</w:t>
      </w:r>
    </w:p>
    <w:sectPr w:rsidR="00FC666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52CCF" w14:textId="77777777" w:rsidR="00F11AF9" w:rsidRDefault="00F11AF9">
      <w:r>
        <w:separator/>
      </w:r>
    </w:p>
    <w:p w14:paraId="4C34B9C5" w14:textId="77777777" w:rsidR="00F11AF9" w:rsidRDefault="00F11AF9"/>
  </w:endnote>
  <w:endnote w:type="continuationSeparator" w:id="0">
    <w:p w14:paraId="0D614246" w14:textId="77777777" w:rsidR="00F11AF9" w:rsidRDefault="00F11AF9">
      <w:r>
        <w:continuationSeparator/>
      </w:r>
    </w:p>
    <w:p w14:paraId="673838C4" w14:textId="77777777" w:rsidR="00F11AF9" w:rsidRDefault="00F11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EBD47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7DAF3" w14:textId="77777777" w:rsidR="00F11AF9" w:rsidRDefault="00F11AF9">
      <w:r>
        <w:separator/>
      </w:r>
    </w:p>
    <w:p w14:paraId="22079956" w14:textId="77777777" w:rsidR="00F11AF9" w:rsidRDefault="00F11AF9"/>
  </w:footnote>
  <w:footnote w:type="continuationSeparator" w:id="0">
    <w:p w14:paraId="3B8CD90A" w14:textId="77777777" w:rsidR="00F11AF9" w:rsidRDefault="00F11AF9">
      <w:r>
        <w:continuationSeparator/>
      </w:r>
    </w:p>
    <w:p w14:paraId="256F397D" w14:textId="77777777" w:rsidR="00F11AF9" w:rsidRDefault="00F11AF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B0"/>
    <w:rsid w:val="001648BF"/>
    <w:rsid w:val="001E5A1E"/>
    <w:rsid w:val="00313037"/>
    <w:rsid w:val="004607AE"/>
    <w:rsid w:val="00543774"/>
    <w:rsid w:val="006709E7"/>
    <w:rsid w:val="006B3CB0"/>
    <w:rsid w:val="00707E5D"/>
    <w:rsid w:val="008D4A81"/>
    <w:rsid w:val="009908D6"/>
    <w:rsid w:val="00CB4537"/>
    <w:rsid w:val="00D07996"/>
    <w:rsid w:val="00F11AF9"/>
    <w:rsid w:val="00F85BEF"/>
    <w:rsid w:val="00FB59C7"/>
    <w:rsid w:val="00FC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32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dy/Library/Containers/com.microsoft.Word/Data/Library/Caches/1028/TM10002086/&#35352;&#37636;&#31558;&#35352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26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2018-03-10T02:16:00Z</dcterms:created>
  <dcterms:modified xsi:type="dcterms:W3CDTF">2018-03-12T11:43:00Z</dcterms:modified>
</cp:coreProperties>
</file>